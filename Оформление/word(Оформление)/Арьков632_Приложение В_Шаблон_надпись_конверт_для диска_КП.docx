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86D2" w14:textId="1755DB15" w:rsidR="00C60161" w:rsidRDefault="00DE5BD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27165" wp14:editId="2E1DA527">
                <wp:simplePos x="0" y="0"/>
                <wp:positionH relativeFrom="column">
                  <wp:posOffset>537209</wp:posOffset>
                </wp:positionH>
                <wp:positionV relativeFrom="paragraph">
                  <wp:posOffset>1026795</wp:posOffset>
                </wp:positionV>
                <wp:extent cx="4290061" cy="368808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290061" cy="3688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75455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color w:val="auto"/>
                                <w:sz w:val="24"/>
                                <w:szCs w:val="24"/>
                              </w:rPr>
                              <w:t>Курсовой проект</w:t>
                            </w:r>
                          </w:p>
                          <w:p w14:paraId="70BB3CE2" w14:textId="7CAC54CD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«</w:t>
                            </w:r>
                            <w:r w:rsidR="006500E7" w:rsidRPr="006500E7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Разработка программных модулей</w:t>
                            </w:r>
                            <w:r w:rsidR="006500E7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0E7" w:rsidRPr="006500E7"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для автоматизации процесса составления расписания авиарейсов</w:t>
                            </w:r>
                            <w:r w:rsidRPr="00082EC8"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5A1B9B8B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02AFDA2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  <w:t xml:space="preserve">студента группы </w:t>
                            </w:r>
                            <w:r w:rsidRPr="00082EC8"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632-Д9-3 ИСП</w:t>
                            </w:r>
                          </w:p>
                          <w:p w14:paraId="3C511D66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специальности </w:t>
                            </w:r>
                          </w:p>
                          <w:p w14:paraId="0EE19B1D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  <w:t xml:space="preserve">09.02.07 Информационные системы и программирование </w:t>
                            </w:r>
                          </w:p>
                          <w:p w14:paraId="00085ED6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  <w:t>(квалификация выпускника - программист)</w:t>
                            </w:r>
                          </w:p>
                          <w:p w14:paraId="5C2AED2A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5D951A7" w14:textId="757977E2" w:rsidR="00DE5BD6" w:rsidRPr="00082EC8" w:rsidRDefault="00AA0024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Арькова</w:t>
                            </w:r>
                            <w:proofErr w:type="spellEnd"/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А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Calibr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лександра Сергеевича</w:t>
                            </w:r>
                          </w:p>
                          <w:p w14:paraId="2D1E62A3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01BAE182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  <w:t>Руководитель: Головко Р.А.</w:t>
                            </w:r>
                          </w:p>
                          <w:p w14:paraId="7969E6FB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6ECF1236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18FA8919" w14:textId="77777777" w:rsidR="00DE5BD6" w:rsidRPr="00082EC8" w:rsidRDefault="00DE5BD6" w:rsidP="002166D3">
                            <w:pPr>
                              <w:ind w:left="709" w:right="-65"/>
                              <w:jc w:val="center"/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2EC8">
                              <w:rPr>
                                <w:rFonts w:eastAsia="Calibri"/>
                                <w:color w:val="auto"/>
                                <w:sz w:val="24"/>
                                <w:szCs w:val="24"/>
                              </w:rPr>
                              <w:t>2021 г.</w:t>
                            </w:r>
                          </w:p>
                          <w:p w14:paraId="05863546" w14:textId="77777777" w:rsidR="00DE5BD6" w:rsidRPr="00082EC8" w:rsidRDefault="00DE5BD6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27165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42.3pt;margin-top:80.85pt;width:337.8pt;height:290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" filled="f" stroked="f" strokeweight=".5pt">
                <v:textbox>
                  <w:txbxContent>
                    <w:p w14:paraId="66875455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color w:val="auto"/>
                          <w:sz w:val="24"/>
                          <w:szCs w:val="24"/>
                        </w:rPr>
                        <w:t>Курсовой проект</w:t>
                      </w:r>
                    </w:p>
                    <w:p w14:paraId="70BB3CE2" w14:textId="7CAC54CD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>«</w:t>
                      </w:r>
                      <w:r w:rsidR="006500E7" w:rsidRPr="006500E7"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Разработка программных модулей</w:t>
                      </w:r>
                      <w:r w:rsidR="006500E7"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6500E7" w:rsidRPr="006500E7"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t>для автоматизации процесса составления расписания авиарейсов</w:t>
                      </w:r>
                      <w:r w:rsidRPr="00082EC8"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5A1B9B8B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</w:p>
                    <w:p w14:paraId="702AFDA2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  <w:t xml:space="preserve">студента группы </w:t>
                      </w:r>
                      <w:r w:rsidRPr="00082EC8"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>632-Д9-3 ИСП</w:t>
                      </w:r>
                    </w:p>
                    <w:p w14:paraId="3C511D66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color w:val="auto"/>
                          <w:sz w:val="24"/>
                          <w:szCs w:val="24"/>
                        </w:rPr>
                        <w:t xml:space="preserve">специальности </w:t>
                      </w:r>
                    </w:p>
                    <w:p w14:paraId="0EE19B1D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  <w:t xml:space="preserve">09.02.07 Информационные системы и программирование </w:t>
                      </w:r>
                    </w:p>
                    <w:p w14:paraId="00085ED6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  <w:t>(квалификация выпускника - программист)</w:t>
                      </w:r>
                    </w:p>
                    <w:p w14:paraId="5C2AED2A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</w:p>
                    <w:p w14:paraId="75D951A7" w14:textId="757977E2" w:rsidR="00DE5BD6" w:rsidRPr="00082EC8" w:rsidRDefault="00AA0024" w:rsidP="002166D3">
                      <w:pPr>
                        <w:ind w:left="709" w:right="-65"/>
                        <w:jc w:val="center"/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>Арькова</w:t>
                      </w:r>
                      <w:proofErr w:type="spellEnd"/>
                      <w:r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А</w:t>
                      </w:r>
                      <w:bookmarkStart w:id="1" w:name="_GoBack"/>
                      <w:bookmarkEnd w:id="1"/>
                      <w:r>
                        <w:rPr>
                          <w:rFonts w:eastAsia="Calibri"/>
                          <w:b/>
                          <w:bCs/>
                          <w:color w:val="auto"/>
                          <w:sz w:val="24"/>
                          <w:szCs w:val="24"/>
                        </w:rPr>
                        <w:t>лександра Сергеевича</w:t>
                      </w:r>
                    </w:p>
                    <w:p w14:paraId="2D1E62A3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</w:p>
                    <w:p w14:paraId="01BAE182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  <w:t>Руководитель: Головко Р.А.</w:t>
                      </w:r>
                    </w:p>
                    <w:p w14:paraId="7969E6FB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</w:p>
                    <w:p w14:paraId="6ECF1236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</w:p>
                    <w:p w14:paraId="18FA8919" w14:textId="77777777" w:rsidR="00DE5BD6" w:rsidRPr="00082EC8" w:rsidRDefault="00DE5BD6" w:rsidP="002166D3">
                      <w:pPr>
                        <w:ind w:left="709" w:right="-65"/>
                        <w:jc w:val="center"/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</w:pPr>
                      <w:r w:rsidRPr="00082EC8">
                        <w:rPr>
                          <w:rFonts w:eastAsia="Calibri"/>
                          <w:color w:val="auto"/>
                          <w:sz w:val="24"/>
                          <w:szCs w:val="24"/>
                        </w:rPr>
                        <w:t>2021 г.</w:t>
                      </w:r>
                    </w:p>
                    <w:p w14:paraId="05863546" w14:textId="77777777" w:rsidR="00DE5BD6" w:rsidRPr="00082EC8" w:rsidRDefault="00DE5BD6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010A5" wp14:editId="6E18991B">
                <wp:simplePos x="0" y="0"/>
                <wp:positionH relativeFrom="column">
                  <wp:posOffset>3811905</wp:posOffset>
                </wp:positionH>
                <wp:positionV relativeFrom="paragraph">
                  <wp:posOffset>4751070</wp:posOffset>
                </wp:positionV>
                <wp:extent cx="312420" cy="297180"/>
                <wp:effectExtent l="0" t="0" r="1143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971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7D7299A1" id="Овал 26" o:spid="_x0000_s1026" style="position:absolute;margin-left:300.15pt;margin-top:374.1pt;width:24.6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" filled="f" strokecolor="black [3213]" strokeweight="1pt">
                <v:stroke dashstyle="das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DE646" wp14:editId="08B67B80">
                <wp:simplePos x="0" y="0"/>
                <wp:positionH relativeFrom="column">
                  <wp:posOffset>1030605</wp:posOffset>
                </wp:positionH>
                <wp:positionV relativeFrom="paragraph">
                  <wp:posOffset>4766310</wp:posOffset>
                </wp:positionV>
                <wp:extent cx="312420" cy="297180"/>
                <wp:effectExtent l="0" t="0" r="11430" b="2667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971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2FDC2C9D" id="Овал 24" o:spid="_x0000_s1026" style="position:absolute;margin-left:81.15pt;margin-top:375.3pt;width:24.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" filled="f" strokecolor="black [3213]" strokeweight="1pt">
                <v:stroke dashstyle="dash"/>
              </v:oval>
            </w:pict>
          </mc:Fallback>
        </mc:AlternateContent>
      </w:r>
      <w:r w:rsidR="00E97C6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E861" wp14:editId="09BA533A">
                <wp:simplePos x="0" y="0"/>
                <wp:positionH relativeFrom="column">
                  <wp:posOffset>395605</wp:posOffset>
                </wp:positionH>
                <wp:positionV relativeFrom="paragraph">
                  <wp:posOffset>791845</wp:posOffset>
                </wp:positionV>
                <wp:extent cx="4457700" cy="4346575"/>
                <wp:effectExtent l="0" t="0" r="0" b="0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34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A847B" w14:textId="77777777" w:rsidR="00A46414" w:rsidRDefault="00A46414" w:rsidP="00BB3E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494571" w14:textId="77777777" w:rsidR="00A46414" w:rsidRDefault="00A46414" w:rsidP="00A4641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F1EE861" id="Text Box 46" o:spid="_x0000_s1027" type="#_x0000_t202" style="position:absolute;margin-left:31.15pt;margin-top:62.35pt;width:351pt;height:3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" filled="f" fillcolor="white [3212]" stroked="f">
                <v:textbox>
                  <w:txbxContent>
                    <w:p w14:paraId="71CA847B" w14:textId="77777777" w:rsidR="00A46414" w:rsidRDefault="00A46414" w:rsidP="00BB3EA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1494571" w14:textId="77777777" w:rsidR="00A46414" w:rsidRDefault="00A46414" w:rsidP="00A4641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C65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C58CA7" wp14:editId="41EB3C42">
                <wp:simplePos x="0" y="0"/>
                <wp:positionH relativeFrom="column">
                  <wp:posOffset>-2202180</wp:posOffset>
                </wp:positionH>
                <wp:positionV relativeFrom="paragraph">
                  <wp:posOffset>1945640</wp:posOffset>
                </wp:positionV>
                <wp:extent cx="9625965" cy="5398135"/>
                <wp:effectExtent l="10795" t="8890" r="10795" b="13970"/>
                <wp:wrapNone/>
                <wp:docPr id="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9625965" cy="5398135"/>
                          <a:chOff x="1053687" y="1076694"/>
                          <a:chExt cx="96258" cy="53979"/>
                        </a:xfrm>
                      </wpg:grpSpPr>
                      <wpg:grpSp>
                        <wpg:cNvPr id="2" name="Group 48"/>
                        <wpg:cNvGrpSpPr>
                          <a:grpSpLocks/>
                        </wpg:cNvGrpSpPr>
                        <wpg:grpSpPr bwMode="auto">
                          <a:xfrm>
                            <a:off x="1053687" y="1076694"/>
                            <a:ext cx="96259" cy="53979"/>
                            <a:chOff x="1056587" y="1077177"/>
                            <a:chExt cx="96258" cy="53979"/>
                          </a:xfrm>
                        </wpg:grpSpPr>
                        <wps:wsp>
                          <wps:cNvPr id="3" name="Line 49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130526" y="1104148"/>
                              <a:ext cx="44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0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131240" y="1104861"/>
                              <a:ext cx="0" cy="43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87326" y="1104141"/>
                              <a:ext cx="44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2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131246" y="1060174"/>
                              <a:ext cx="0" cy="43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087691" y="1104501"/>
                              <a:ext cx="0" cy="43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5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1087561" y="1059814"/>
                              <a:ext cx="0" cy="43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5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1043641" y="1104214"/>
                              <a:ext cx="44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038779" y="1104175"/>
                              <a:ext cx="35630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601" y="1081774"/>
                              <a:ext cx="9360" cy="45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5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056601" y="1121997"/>
                              <a:ext cx="9360" cy="4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1065961" y="1077177"/>
                              <a:ext cx="43613" cy="4573"/>
                              <a:chOff x="1065961" y="1077177"/>
                              <a:chExt cx="43613" cy="4572"/>
                            </a:xfrm>
                          </wpg:grpSpPr>
                          <wps:wsp>
                            <wps:cNvPr id="14" name="Line 6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65961" y="1077178"/>
                                <a:ext cx="234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68301" y="1077177"/>
                                <a:ext cx="38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6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107234" y="1077178"/>
                                <a:ext cx="234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" name="Group 63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1065982" y="1126584"/>
                              <a:ext cx="43613" cy="4572"/>
                              <a:chOff x="1067104" y="1078320"/>
                              <a:chExt cx="43613" cy="4572"/>
                            </a:xfrm>
                          </wpg:grpSpPr>
                          <wps:wsp>
                            <wps:cNvPr id="18" name="Line 6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67104" y="1078321"/>
                                <a:ext cx="234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6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69444" y="1078320"/>
                                <a:ext cx="38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6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1108377" y="1078321"/>
                                <a:ext cx="234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CCCCC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1" name="Oval 6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7782" y="1099653"/>
                            <a:ext cx="7200" cy="7200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2" name="Text Box 68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137519" y="1099461"/>
                            <a:ext cx="378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172893" w14:textId="77777777" w:rsidR="00BB3EAD" w:rsidRDefault="00BB3EAD" w:rsidP="00BB3EAD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FC58CA7" id="Group 47" o:spid="_x0000_s1028" style="position:absolute;margin-left:-173.4pt;margin-top:153.2pt;width:757.95pt;height:425.05pt;rotation:90;z-index:251664384" coordorigin="10536,10766" coordsize="962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">
                <v:group id="Group 48" o:spid="_x0000_s1029" style="position:absolute;left:10536;top:10766;width:963;height:540" coordorigin="10565,10771" coordsize="962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9" o:spid="_x0000_s1030" style="position:absolute;rotation:-90;visibility:visible;mso-wrap-style:square" from="11305,11041" to="11751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" strokecolor="#ccc">
                    <v:shadow color="#ccc"/>
                  </v:line>
                  <v:line id="Line 50" o:spid="_x0000_s1031" style="position:absolute;rotation:90;flip:y;visibility:visible;mso-wrap-style:square" from="11312,11048" to="11312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" strokecolor="#ccc">
                    <v:shadow color="#ccc"/>
                  </v:line>
                  <v:line id="Line 51" o:spid="_x0000_s1032" style="position:absolute;rotation:-90;visibility:visible;mso-wrap-style:square" from="10873,11041" to="11319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" strokecolor="#ccc">
                    <v:stroke dashstyle="dash"/>
                    <v:shadow color="#ccc"/>
                  </v:line>
                  <v:line id="Line 52" o:spid="_x0000_s1033" style="position:absolute;rotation:90;flip:y;visibility:visible;mso-wrap-style:square" from="11312,10601" to="11312,11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" strokecolor="#ccc">
                    <v:shadow color="#ccc"/>
                  </v:line>
                  <v:line id="Line 53" o:spid="_x0000_s1034" style="position:absolute;rotation:90;flip:y;visibility:visible;mso-wrap-style:square" from="10877,11044" to="10877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" strokecolor="#ccc">
                    <v:stroke dashstyle="dash"/>
                    <v:shadow color="#ccc"/>
                  </v:line>
                  <v:line id="Line 54" o:spid="_x0000_s1035" style="position:absolute;rotation:90;flip:y;visibility:visible;mso-wrap-style:square" from="10876,10597" to="10876,1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" strokecolor="#ccc">
                    <v:stroke dashstyle="dash"/>
                    <v:shadow color="#ccc"/>
                  </v:line>
                  <v:line id="Line 55" o:spid="_x0000_s1036" style="position:absolute;rotation:-90;visibility:visible;mso-wrap-style:square" from="10435,11042" to="10882,1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" strokecolor="#ccc">
                    <v:stroke dashstyle="dash"/>
                    <v:shadow color="#ccc"/>
                  </v:line>
                  <v:line id="Line 56" o:spid="_x0000_s1037" style="position:absolute;rotation:90;flip:x;visibility:visible;mso-wrap-style:square" from="10388,11040" to="10744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" strokecolor="#ccc">
                    <v:shadow color="#ccc"/>
                  </v:line>
                  <v:line id="Line 57" o:spid="_x0000_s1038" style="position:absolute;flip:x;visibility:visible;mso-wrap-style:square" from="10566,10817" to="10659,10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" strokecolor="#ccc">
                    <v:shadow color="#ccc"/>
                  </v:line>
                  <v:line id="Line 58" o:spid="_x0000_s1039" style="position:absolute;flip:x y;visibility:visible;mso-wrap-style:square" from="10566,11219" to="10659,1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" strokecolor="#ccc">
                    <v:shadow color="#ccc"/>
                  </v:line>
                  <v:group id="Group 59" o:spid="_x0000_s1040" style="position:absolute;left:10659;top:10771;width:436;height:46" coordorigin="10659,10771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Line 60" o:spid="_x0000_s1041" style="position:absolute;flip:y;visibility:visible;mso-wrap-style:square" from="10659,10771" to="10683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" strokecolor="#ccc">
                      <v:shadow color="#ccc"/>
                    </v:line>
                    <v:line id="Line 61" o:spid="_x0000_s1042" style="position:absolute;flip:x;visibility:visible;mso-wrap-style:square" from="10683,10771" to="11071,1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" strokecolor="#ccc">
                      <v:shadow color="#ccc"/>
                    </v:line>
                    <v:line id="Line 62" o:spid="_x0000_s1043" style="position:absolute;flip:x y;visibility:visible;mso-wrap-style:square" from="11072,10771" to="11095,10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" strokecolor="#ccc">
                      <v:shadow color="#ccc"/>
                    </v:line>
                  </v:group>
                  <v:group id="Group 63" o:spid="_x0000_s1044" style="position:absolute;left:10659;top:11265;width:436;height:46;rotation:180" coordorigin="10671,10783" coordsize="4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">
                    <v:line id="Line 64" o:spid="_x0000_s1045" style="position:absolute;flip:y;visibility:visible;mso-wrap-style:square" from="10671,10783" to="10694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" strokecolor="#ccc">
                      <v:shadow color="#ccc"/>
                    </v:line>
                    <v:line id="Line 65" o:spid="_x0000_s1046" style="position:absolute;flip:x;visibility:visible;mso-wrap-style:square" from="10694,10783" to="11083,10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" strokecolor="#ccc">
                      <v:shadow color="#ccc"/>
                    </v:line>
                    <v:line id="Line 66" o:spid="_x0000_s1047" style="position:absolute;flip:x y;visibility:visible;mso-wrap-style:square" from="11083,10783" to="11107,1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" strokecolor="#ccc">
                      <v:shadow color="#ccc"/>
                    </v:line>
                  </v:group>
                </v:group>
                <v:oval id="Oval 67" o:spid="_x0000_s1048" style="position:absolute;left:11377;top:10996;width:72;height: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" filled="f" strokecolor="#ccc" insetpen="t">
                  <v:shadow color="#ccc"/>
                  <v:textbox inset="2.88pt,2.88pt,2.88pt,2.88pt"/>
                </v:oval>
                <v:shape id="Text Box 68" o:spid="_x0000_s1049" type="#_x0000_t202" style="position:absolute;left:11375;top:10994;width:37;height:7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" stroked="f" strokecolor="black [0]" insetpen="t">
                  <v:shadow color="#ccc"/>
                  <v:textbox inset="2.88pt,2.88pt,2.88pt,2.88pt">
                    <w:txbxContent>
                      <w:p w14:paraId="1A172893" w14:textId="77777777" w:rsidR="00BB3EAD" w:rsidRDefault="00BB3EAD" w:rsidP="00BB3EAD"/>
                    </w:txbxContent>
                  </v:textbox>
                </v:shape>
              </v:group>
            </w:pict>
          </mc:Fallback>
        </mc:AlternateContent>
      </w:r>
    </w:p>
    <w:sectPr w:rsidR="00C60161" w:rsidSect="007B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81B34" w14:textId="77777777" w:rsidR="004B19D9" w:rsidRDefault="004B19D9" w:rsidP="003A03DA">
      <w:r>
        <w:separator/>
      </w:r>
    </w:p>
  </w:endnote>
  <w:endnote w:type="continuationSeparator" w:id="0">
    <w:p w14:paraId="3BCF67D9" w14:textId="77777777" w:rsidR="004B19D9" w:rsidRDefault="004B19D9" w:rsidP="003A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968F" w14:textId="77777777" w:rsidR="003A03DA" w:rsidRDefault="003A03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3AD3B" w14:textId="77777777" w:rsidR="003A03DA" w:rsidRDefault="003A03D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AF4C1" w14:textId="77777777" w:rsidR="003A03DA" w:rsidRDefault="003A03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2DA4D" w14:textId="77777777" w:rsidR="004B19D9" w:rsidRDefault="004B19D9" w:rsidP="003A03DA">
      <w:r>
        <w:separator/>
      </w:r>
    </w:p>
  </w:footnote>
  <w:footnote w:type="continuationSeparator" w:id="0">
    <w:p w14:paraId="4504A81F" w14:textId="77777777" w:rsidR="004B19D9" w:rsidRDefault="004B19D9" w:rsidP="003A0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4BF2" w14:textId="77777777" w:rsidR="003A03DA" w:rsidRDefault="003A03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E65E" w14:textId="77777777" w:rsidR="003A03DA" w:rsidRDefault="003A03D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606F" w14:textId="77777777" w:rsidR="003A03DA" w:rsidRDefault="003A03D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14"/>
    <w:rsid w:val="00053104"/>
    <w:rsid w:val="00082EC8"/>
    <w:rsid w:val="000C2132"/>
    <w:rsid w:val="001563DE"/>
    <w:rsid w:val="001D1715"/>
    <w:rsid w:val="001D564C"/>
    <w:rsid w:val="002166D3"/>
    <w:rsid w:val="00282587"/>
    <w:rsid w:val="00304110"/>
    <w:rsid w:val="003A03DA"/>
    <w:rsid w:val="003A5555"/>
    <w:rsid w:val="004879A6"/>
    <w:rsid w:val="004B19D9"/>
    <w:rsid w:val="004D03D9"/>
    <w:rsid w:val="00572C43"/>
    <w:rsid w:val="005B3179"/>
    <w:rsid w:val="006500E7"/>
    <w:rsid w:val="006720C1"/>
    <w:rsid w:val="007B2E39"/>
    <w:rsid w:val="00A46414"/>
    <w:rsid w:val="00AA0024"/>
    <w:rsid w:val="00BB3EAD"/>
    <w:rsid w:val="00C4777D"/>
    <w:rsid w:val="00C60161"/>
    <w:rsid w:val="00D143D5"/>
    <w:rsid w:val="00DE5BD6"/>
    <w:rsid w:val="00E97C65"/>
    <w:rsid w:val="00F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F3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2E3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2E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2E39"/>
    <w:rPr>
      <w:rFonts w:ascii="Tahoma" w:eastAsia="Times New Roman" w:hAnsi="Tahoma" w:cs="Tahoma"/>
      <w:color w:val="000000"/>
      <w:kern w:val="28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3A03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A03DA"/>
    <w:rPr>
      <w:rFonts w:ascii="Times New Roman" w:eastAsia="Times New Roman" w:hAnsi="Times New Roman" w:cs="Times New Roman"/>
      <w:color w:val="000000"/>
      <w:kern w:val="28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Home\Downloads\1_TS03000347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8E88F-1C73-4AF7-B671-6D92DCA11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1_TS030003475.dotx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CD-конверт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CD-конверт</dc:title>
  <dc:creator/>
  <cp:lastModifiedBy/>
  <cp:revision>1</cp:revision>
  <dcterms:created xsi:type="dcterms:W3CDTF">2021-05-07T22:25:00Z</dcterms:created>
  <dcterms:modified xsi:type="dcterms:W3CDTF">2021-06-06T15:26:00Z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TC300034759990</vt:lpwstr>
  </property>
</Properties>
</file>